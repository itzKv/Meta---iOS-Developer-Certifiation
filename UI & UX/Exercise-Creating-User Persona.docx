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5393CAF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8380B36" w14:textId="4BED98B0" w:rsidR="001B2ABD" w:rsidRDefault="00037F93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077FEF" wp14:editId="111284FE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705485</wp:posOffset>
                      </wp:positionV>
                      <wp:extent cx="1851660" cy="2004060"/>
                      <wp:effectExtent l="0" t="0" r="15240" b="15240"/>
                      <wp:wrapNone/>
                      <wp:docPr id="158931778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660" cy="2004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DEF2B9" w14:textId="7ABAEA72" w:rsidR="00037F93" w:rsidRDefault="000D25CB" w:rsidP="00037F9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FC11391" wp14:editId="1035E4FB">
                                        <wp:extent cx="1477010" cy="1899920"/>
                                        <wp:effectExtent l="0" t="0" r="0" b="5080"/>
                                        <wp:docPr id="1849137718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49137718" name="Picture 1849137718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77010" cy="18999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077FEF" id="Rectangle 2" o:spid="_x0000_s1026" style="position:absolute;left:0;text-align:left;margin-left:9.25pt;margin-top:55.55pt;width:145.8pt;height:15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" fillcolor="#94b6d2 [3204]" strokecolor="#0f1b25 [484]" strokeweight="1pt">
                      <v:textbox>
                        <w:txbxContent>
                          <w:p w14:paraId="71DEF2B9" w14:textId="7ABAEA72" w:rsidR="00037F93" w:rsidRDefault="000D25CB" w:rsidP="00037F9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C11391" wp14:editId="1035E4FB">
                                  <wp:extent cx="1477010" cy="1899920"/>
                                  <wp:effectExtent l="0" t="0" r="0" b="5080"/>
                                  <wp:docPr id="184913771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49137718" name="Picture 1849137718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7010" cy="1899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14:paraId="5912D56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B115E47" w14:textId="77777777" w:rsidR="000D25CB" w:rsidRDefault="000D25CB" w:rsidP="001B2ABD">
            <w:pPr>
              <w:pStyle w:val="Title"/>
            </w:pPr>
            <w:r>
              <w:t xml:space="preserve">Pena </w:t>
            </w:r>
          </w:p>
          <w:p w14:paraId="4291D8DD" w14:textId="5DEDE905" w:rsidR="001B2ABD" w:rsidRDefault="000D25CB" w:rsidP="001B2ABD">
            <w:pPr>
              <w:pStyle w:val="Title"/>
            </w:pPr>
            <w:r>
              <w:t>Ikarus</w:t>
            </w:r>
          </w:p>
          <w:p w14:paraId="70396735" w14:textId="7592324E" w:rsidR="001B2ABD" w:rsidRDefault="001B2ABD" w:rsidP="001B2ABD">
            <w:pPr>
              <w:pStyle w:val="Subtitle"/>
            </w:pPr>
          </w:p>
        </w:tc>
      </w:tr>
      <w:tr w:rsidR="001B2ABD" w14:paraId="1DEFA5BE" w14:textId="77777777" w:rsidTr="001B2ABD">
        <w:tc>
          <w:tcPr>
            <w:tcW w:w="3600" w:type="dxa"/>
          </w:tcPr>
          <w:p w14:paraId="5FD9FD15" w14:textId="088D69A7" w:rsidR="001B2ABD" w:rsidRDefault="00037F93" w:rsidP="00036450">
            <w:pPr>
              <w:pStyle w:val="Heading3"/>
            </w:pPr>
            <w:r>
              <w:t>Quote</w:t>
            </w:r>
          </w:p>
          <w:p w14:paraId="226378F8" w14:textId="78DDEA52" w:rsidR="00036450" w:rsidRDefault="000D25CB" w:rsidP="009260CD">
            <w:r>
              <w:t>“You can see that my time is now”</w:t>
            </w:r>
          </w:p>
          <w:p w14:paraId="5D24805C" w14:textId="77777777" w:rsidR="00036450" w:rsidRDefault="00036450" w:rsidP="00036450"/>
          <w:p w14:paraId="5C5D2116" w14:textId="593347E0" w:rsidR="00036450" w:rsidRDefault="000D25CB" w:rsidP="000D25CB">
            <w:r>
              <w:t>GENDER:</w:t>
            </w:r>
          </w:p>
          <w:p w14:paraId="0D0B8936" w14:textId="2C61B570" w:rsidR="000D25CB" w:rsidRDefault="000D25CB" w:rsidP="000D25CB">
            <w:r>
              <w:t>Male</w:t>
            </w:r>
          </w:p>
          <w:p w14:paraId="3F5903F0" w14:textId="77777777" w:rsidR="000D25CB" w:rsidRDefault="000D25CB" w:rsidP="000D25CB"/>
          <w:p w14:paraId="69778268" w14:textId="591C1DBE" w:rsidR="000D25CB" w:rsidRDefault="000D25CB" w:rsidP="000D25CB">
            <w:r>
              <w:t>AGE:</w:t>
            </w:r>
          </w:p>
          <w:p w14:paraId="78CCA873" w14:textId="3C5CB246" w:rsidR="000D25CB" w:rsidRDefault="000D25CB" w:rsidP="000D25CB">
            <w:r>
              <w:t>44</w:t>
            </w:r>
          </w:p>
          <w:p w14:paraId="0AC4B038" w14:textId="77777777" w:rsidR="000D25CB" w:rsidRDefault="000D25CB" w:rsidP="000D25CB"/>
          <w:p w14:paraId="0BD4C987" w14:textId="44D1BC2A" w:rsidR="000D25CB" w:rsidRDefault="000D25CB" w:rsidP="000D25CB">
            <w:r>
              <w:t>JOB:</w:t>
            </w:r>
          </w:p>
          <w:p w14:paraId="6EC7890F" w14:textId="0FB11012" w:rsidR="000D25CB" w:rsidRDefault="000D25CB" w:rsidP="000D25CB">
            <w:r>
              <w:t>Senior iOS Developer</w:t>
            </w:r>
          </w:p>
          <w:p w14:paraId="3717EF89" w14:textId="77777777" w:rsidR="000D25CB" w:rsidRPr="00CB0055" w:rsidRDefault="000D25CB" w:rsidP="000D25CB"/>
          <w:sdt>
            <w:sdtPr>
              <w:id w:val="1111563247"/>
              <w:placeholder>
                <w:docPart w:val="F0D8C9161F0642C6815C12E912E9FDA9"/>
              </w:placeholder>
              <w:temporary/>
              <w:showingPlcHdr/>
              <w15:appearance w15:val="hidden"/>
            </w:sdtPr>
            <w:sdtContent>
              <w:p w14:paraId="7BCB36C2" w14:textId="77777777" w:rsidR="004D3011" w:rsidRDefault="004D3011" w:rsidP="004D3011">
                <w:r w:rsidRPr="004D3011">
                  <w:t>PHONE:</w:t>
                </w:r>
              </w:p>
            </w:sdtContent>
          </w:sdt>
          <w:sdt>
            <w:sdtPr>
              <w:id w:val="-324128318"/>
              <w:placeholder>
                <w:docPart w:val="D8F64EAEC0684EF6A6F06B033CA0AE0C"/>
              </w:placeholder>
              <w:temporary/>
              <w:showingPlcHdr/>
              <w15:appearance w15:val="hidden"/>
            </w:sdtPr>
            <w:sdtContent>
              <w:p w14:paraId="3E00B4A7" w14:textId="77777777" w:rsidR="004D3011" w:rsidRDefault="004D3011" w:rsidP="004D3011">
                <w:r>
                  <w:t>678-555-0103</w:t>
                </w:r>
              </w:p>
            </w:sdtContent>
          </w:sdt>
          <w:p w14:paraId="22072550" w14:textId="77777777" w:rsidR="004D3011" w:rsidRDefault="004D3011" w:rsidP="004D3011"/>
          <w:p w14:paraId="65C32A9A" w14:textId="0D2EDD20" w:rsidR="004D3011" w:rsidRDefault="00000000" w:rsidP="000D25CB">
            <w:sdt>
              <w:sdtPr>
                <w:id w:val="-240260293"/>
                <w:placeholder>
                  <w:docPart w:val="770C1E1FAE334A02BBE9AC29D14BDF65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EMAIL:</w:t>
                </w:r>
              </w:sdtContent>
            </w:sdt>
            <w:r w:rsidR="000D25CB">
              <w:t xml:space="preserve"> </w:t>
            </w:r>
            <w:hyperlink r:id="rId8" w:history="1">
              <w:r w:rsidR="000D25CB" w:rsidRPr="008971D8">
                <w:rPr>
                  <w:rStyle w:val="Hyperlink"/>
                </w:rPr>
                <w:t>laoganma@yahoo.com</w:t>
              </w:r>
            </w:hyperlink>
          </w:p>
          <w:p w14:paraId="5E817C50" w14:textId="3AC1546D" w:rsidR="004D3011" w:rsidRPr="004D3011" w:rsidRDefault="004D3011" w:rsidP="004D3011"/>
        </w:tc>
        <w:tc>
          <w:tcPr>
            <w:tcW w:w="720" w:type="dxa"/>
          </w:tcPr>
          <w:p w14:paraId="288AF4F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5E44A6B" w14:textId="5112B653" w:rsidR="001B2ABD" w:rsidRDefault="00037F93" w:rsidP="00036450">
            <w:pPr>
              <w:pStyle w:val="Heading2"/>
            </w:pPr>
            <w:r>
              <w:t>BIO</w:t>
            </w:r>
          </w:p>
          <w:p w14:paraId="78663ACA" w14:textId="7619C173" w:rsidR="00036450" w:rsidRPr="000D25CB" w:rsidRDefault="000D25CB" w:rsidP="00036450">
            <w:pPr>
              <w:rPr>
                <w:b/>
                <w:bCs/>
              </w:rPr>
            </w:pPr>
            <w:r w:rsidRPr="000D25CB">
              <w:rPr>
                <w:b/>
                <w:bCs/>
              </w:rPr>
              <w:t xml:space="preserve">Pena lives in </w:t>
            </w:r>
            <w:proofErr w:type="gramStart"/>
            <w:r w:rsidRPr="000D25CB">
              <w:rPr>
                <w:b/>
                <w:bCs/>
              </w:rPr>
              <w:t>Shanghai,</w:t>
            </w:r>
            <w:proofErr w:type="gramEnd"/>
            <w:r w:rsidRPr="000D25CB">
              <w:rPr>
                <w:b/>
                <w:bCs/>
              </w:rPr>
              <w:t xml:space="preserve"> he loves China so much that his credit score went up to the red sky. Pena likes to make lemonade, after all he is super healthy. Pena puts a lot of work into his diet.</w:t>
            </w:r>
          </w:p>
          <w:p w14:paraId="2CD97BA0" w14:textId="77777777" w:rsidR="000D25CB" w:rsidRDefault="000D25CB" w:rsidP="00036450"/>
          <w:p w14:paraId="04EA465B" w14:textId="764A7A93" w:rsidR="00036450" w:rsidRDefault="00037F93" w:rsidP="00036450">
            <w:pPr>
              <w:pStyle w:val="Heading2"/>
            </w:pPr>
            <w:r>
              <w:t>Core Needs</w:t>
            </w:r>
          </w:p>
          <w:p w14:paraId="1234F877" w14:textId="77777777" w:rsidR="000D25CB" w:rsidRPr="000D25CB" w:rsidRDefault="000D25CB" w:rsidP="000D25C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0D25CB">
              <w:rPr>
                <w:b/>
              </w:rPr>
              <w:t xml:space="preserve">As Senior iOS Developer, Pena stress a lot. </w:t>
            </w:r>
          </w:p>
          <w:p w14:paraId="6B6339D4" w14:textId="77777777" w:rsidR="000D25CB" w:rsidRPr="000D25CB" w:rsidRDefault="000D25CB" w:rsidP="000D25C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0D25CB">
              <w:rPr>
                <w:b/>
              </w:rPr>
              <w:t xml:space="preserve">He wants to shop his needs as quickly as possible but also keeping the importance of the ingredients. </w:t>
            </w:r>
          </w:p>
          <w:p w14:paraId="66139E46" w14:textId="152C9BD7" w:rsidR="004D3011" w:rsidRDefault="000D25CB" w:rsidP="000D25CB">
            <w:pPr>
              <w:pStyle w:val="ListParagraph"/>
              <w:numPr>
                <w:ilvl w:val="0"/>
                <w:numId w:val="1"/>
              </w:numPr>
            </w:pPr>
            <w:r w:rsidRPr="000D25CB">
              <w:rPr>
                <w:b/>
              </w:rPr>
              <w:t xml:space="preserve">Pena wants to commit </w:t>
            </w:r>
            <w:proofErr w:type="spellStart"/>
            <w:r w:rsidRPr="000D25CB">
              <w:rPr>
                <w:b/>
              </w:rPr>
              <w:t>super fast</w:t>
            </w:r>
            <w:proofErr w:type="spellEnd"/>
            <w:r w:rsidRPr="000D25CB">
              <w:rPr>
                <w:b/>
              </w:rPr>
              <w:t xml:space="preserve"> transaction.</w:t>
            </w:r>
          </w:p>
          <w:p w14:paraId="4EE820A7" w14:textId="17EFB71C" w:rsidR="00037F93" w:rsidRDefault="00037F93" w:rsidP="00037F93">
            <w:pPr>
              <w:pStyle w:val="Heading2"/>
            </w:pPr>
            <w:r>
              <w:t>frustrations</w:t>
            </w:r>
          </w:p>
          <w:p w14:paraId="386869F5" w14:textId="77777777" w:rsidR="000D25CB" w:rsidRPr="000D25CB" w:rsidRDefault="000D25CB" w:rsidP="000D25C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D25CB">
              <w:rPr>
                <w:b/>
              </w:rPr>
              <w:t xml:space="preserve">Pena hates traffic, that’s why he wants to buy food online. </w:t>
            </w:r>
          </w:p>
          <w:p w14:paraId="06FCDD78" w14:textId="58AE7918" w:rsidR="00036450" w:rsidRPr="000D25CB" w:rsidRDefault="000D25CB" w:rsidP="000D25C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D25CB">
              <w:rPr>
                <w:b/>
              </w:rPr>
              <w:t xml:space="preserve">Pena doesn’t like </w:t>
            </w:r>
            <w:proofErr w:type="gramStart"/>
            <w:r w:rsidRPr="000D25CB">
              <w:rPr>
                <w:b/>
              </w:rPr>
              <w:t>pay</w:t>
            </w:r>
            <w:proofErr w:type="gramEnd"/>
            <w:r w:rsidRPr="000D25CB">
              <w:rPr>
                <w:b/>
              </w:rPr>
              <w:t xml:space="preserve"> with cash, because he is very tech guy.</w:t>
            </w:r>
          </w:p>
          <w:p w14:paraId="71993769" w14:textId="7E3CF859" w:rsidR="000D25CB" w:rsidRPr="004D3011" w:rsidRDefault="000D25CB" w:rsidP="00037F93">
            <w:pPr>
              <w:rPr>
                <w:color w:val="FFFFFF" w:themeColor="background1"/>
              </w:rPr>
            </w:pPr>
          </w:p>
        </w:tc>
      </w:tr>
    </w:tbl>
    <w:p w14:paraId="0DB62166" w14:textId="77777777" w:rsidR="00E12BFF" w:rsidRDefault="00E12BFF" w:rsidP="000C45FF">
      <w:pPr>
        <w:tabs>
          <w:tab w:val="left" w:pos="990"/>
        </w:tabs>
      </w:pPr>
    </w:p>
    <w:sectPr w:rsidR="00E12BFF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7DD72" w14:textId="77777777" w:rsidR="002F08A8" w:rsidRDefault="002F08A8" w:rsidP="000C45FF">
      <w:r>
        <w:separator/>
      </w:r>
    </w:p>
  </w:endnote>
  <w:endnote w:type="continuationSeparator" w:id="0">
    <w:p w14:paraId="34A5E123" w14:textId="77777777" w:rsidR="002F08A8" w:rsidRDefault="002F08A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72F54" w14:textId="77777777" w:rsidR="002F08A8" w:rsidRDefault="002F08A8" w:rsidP="000C45FF">
      <w:r>
        <w:separator/>
      </w:r>
    </w:p>
  </w:footnote>
  <w:footnote w:type="continuationSeparator" w:id="0">
    <w:p w14:paraId="77C065E8" w14:textId="77777777" w:rsidR="002F08A8" w:rsidRDefault="002F08A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29C9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80D55D" wp14:editId="6F8625F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60E"/>
    <w:multiLevelType w:val="hybridMultilevel"/>
    <w:tmpl w:val="6262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E4172"/>
    <w:multiLevelType w:val="hybridMultilevel"/>
    <w:tmpl w:val="E770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768822">
    <w:abstractNumId w:val="0"/>
  </w:num>
  <w:num w:numId="2" w16cid:durableId="845708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93"/>
    <w:rsid w:val="00036450"/>
    <w:rsid w:val="00037F93"/>
    <w:rsid w:val="00094499"/>
    <w:rsid w:val="000C45FF"/>
    <w:rsid w:val="000D25CB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F08A8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67CEF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9A7E9E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12BFF"/>
    <w:rsid w:val="00E25A26"/>
    <w:rsid w:val="00E4381A"/>
    <w:rsid w:val="00E55D74"/>
    <w:rsid w:val="00F0359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F67F4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D2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oganma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orr\AppData\Local\Microsoft\Office\16.0\DTS\en-IE%7b1AB94AC8-3BB6-4939-942C-7D79462A7236%7d\%7b311FE268-C7DA-4E77-9A7E-B999D068C4A4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D8C9161F0642C6815C12E912E9F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2406E-289B-49D0-9AD3-B1FE19DC2E93}"/>
      </w:docPartPr>
      <w:docPartBody>
        <w:p w:rsidR="005D6B8A" w:rsidRDefault="00000000">
          <w:pPr>
            <w:pStyle w:val="F0D8C9161F0642C6815C12E912E9FDA9"/>
          </w:pPr>
          <w:r w:rsidRPr="004D3011">
            <w:t>PHONE:</w:t>
          </w:r>
        </w:p>
      </w:docPartBody>
    </w:docPart>
    <w:docPart>
      <w:docPartPr>
        <w:name w:val="D8F64EAEC0684EF6A6F06B033CA0A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A375F-5181-4BE7-83F3-9B28F2CFBF6C}"/>
      </w:docPartPr>
      <w:docPartBody>
        <w:p w:rsidR="005D6B8A" w:rsidRDefault="00000000">
          <w:pPr>
            <w:pStyle w:val="D8F64EAEC0684EF6A6F06B033CA0AE0C"/>
          </w:pPr>
          <w:r>
            <w:t>678-555-0103</w:t>
          </w:r>
        </w:p>
      </w:docPartBody>
    </w:docPart>
    <w:docPart>
      <w:docPartPr>
        <w:name w:val="770C1E1FAE334A02BBE9AC29D14BD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45689-06C7-4C13-A41E-9CE4C9CDA8D3}"/>
      </w:docPartPr>
      <w:docPartBody>
        <w:p w:rsidR="005D6B8A" w:rsidRDefault="00000000">
          <w:pPr>
            <w:pStyle w:val="770C1E1FAE334A02BBE9AC29D14BDF65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55"/>
    <w:rsid w:val="00467CEF"/>
    <w:rsid w:val="005D6B8A"/>
    <w:rsid w:val="00621EAF"/>
    <w:rsid w:val="007E5455"/>
    <w:rsid w:val="00B0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8A9572CB854F1A8FFF385C1AE1CE12">
    <w:name w:val="A98A9572CB854F1A8FFF385C1AE1CE12"/>
  </w:style>
  <w:style w:type="paragraph" w:customStyle="1" w:styleId="BBE197597FB0704D9FB5E440EFD72174">
    <w:name w:val="BBE197597FB0704D9FB5E440EFD72174"/>
    <w:rsid w:val="005D6B8A"/>
    <w:pPr>
      <w:spacing w:line="278" w:lineRule="auto"/>
    </w:pPr>
    <w:rPr>
      <w:sz w:val="24"/>
      <w:szCs w:val="24"/>
      <w:lang w:val="en-ID" w:eastAsia="zh-CN"/>
    </w:rPr>
  </w:style>
  <w:style w:type="paragraph" w:customStyle="1" w:styleId="24BEF5479E85B24197A02F2139068BB9">
    <w:name w:val="24BEF5479E85B24197A02F2139068BB9"/>
    <w:rsid w:val="005D6B8A"/>
    <w:pPr>
      <w:spacing w:line="278" w:lineRule="auto"/>
    </w:pPr>
    <w:rPr>
      <w:sz w:val="24"/>
      <w:szCs w:val="24"/>
      <w:lang w:val="en-ID" w:eastAsia="zh-CN"/>
    </w:rPr>
  </w:style>
  <w:style w:type="paragraph" w:customStyle="1" w:styleId="F0D8C9161F0642C6815C12E912E9FDA9">
    <w:name w:val="F0D8C9161F0642C6815C12E912E9FDA9"/>
  </w:style>
  <w:style w:type="paragraph" w:customStyle="1" w:styleId="D8F64EAEC0684EF6A6F06B033CA0AE0C">
    <w:name w:val="D8F64EAEC0684EF6A6F06B033CA0AE0C"/>
  </w:style>
  <w:style w:type="paragraph" w:customStyle="1" w:styleId="D251E628CBEC4BA5A6A14F55084E54D3">
    <w:name w:val="D251E628CBEC4BA5A6A14F55084E54D3"/>
  </w:style>
  <w:style w:type="paragraph" w:customStyle="1" w:styleId="57FD742E3B6E451D8684070C692DBC1B">
    <w:name w:val="57FD742E3B6E451D8684070C692DBC1B"/>
  </w:style>
  <w:style w:type="paragraph" w:customStyle="1" w:styleId="770C1E1FAE334A02BBE9AC29D14BDF65">
    <w:name w:val="770C1E1FAE334A02BBE9AC29D14BDF65"/>
  </w:style>
  <w:style w:type="character" w:styleId="Hyperlink">
    <w:name w:val="Hyperlink"/>
    <w:basedOn w:val="DefaultParagraphFont"/>
    <w:uiPriority w:val="99"/>
    <w:unhideWhenUsed/>
    <w:rPr>
      <w:color w:val="BF4E14" w:themeColor="accent2" w:themeShade="BF"/>
      <w:u w:val="single"/>
    </w:rPr>
  </w:style>
  <w:style w:type="paragraph" w:customStyle="1" w:styleId="948F92880C9E4F6B80739B7A683F6EAC">
    <w:name w:val="948F92880C9E4F6B80739B7A683F6EAC"/>
  </w:style>
  <w:style w:type="paragraph" w:customStyle="1" w:styleId="3D935B0D2BF44B64BC91C882E6672E83">
    <w:name w:val="3D935B0D2BF44B64BC91C882E6672E83"/>
  </w:style>
  <w:style w:type="paragraph" w:customStyle="1" w:styleId="867EC39A861B4BEF9D3779BD218B2656">
    <w:name w:val="867EC39A861B4BEF9D3779BD218B2656"/>
  </w:style>
  <w:style w:type="paragraph" w:customStyle="1" w:styleId="761461960F504400A6CCBF5757A7DD42">
    <w:name w:val="761461960F504400A6CCBF5757A7DD4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C6882C0B95C2412FBF567ABF2635B769">
    <w:name w:val="C6882C0B95C2412FBF567ABF2635B769"/>
    <w:rsid w:val="007E5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C:\Users\mmorr\AppData\Local\Microsoft\Office\16.0\DTS\en-IE{1AB94AC8-3BB6-4939-942C-7D79462A7236}\{311FE268-C7DA-4E77-9A7E-B999D068C4A4}tf00546271_win32.dotx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2023-10-11T07:48:00Z</dcterms:created>
  <dcterms:modified xsi:type="dcterms:W3CDTF">2024-05-23T16:51:00Z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bf70eeb7-01f3-48aa-81bd-8e772a9ce36f</vt:lpwstr>
  </property>
</Properties>
</file>